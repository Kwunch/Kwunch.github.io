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FF99" w14:textId="77777777" w:rsidR="00F16F2B" w:rsidRDefault="00F16F2B">
      <w:pPr>
        <w:rPr>
          <w:caps/>
        </w:rPr>
      </w:pPr>
      <w:r>
        <w:rPr>
          <w:caps/>
        </w:rPr>
        <w:t>Cover Memo:</w:t>
      </w:r>
    </w:p>
    <w:p w14:paraId="60200602" w14:textId="7D15899B" w:rsidR="00F16F2B" w:rsidRPr="00F70A06" w:rsidRDefault="00F16F2B">
      <w:pPr>
        <w:rPr>
          <w:caps/>
        </w:rPr>
      </w:pPr>
      <w:r>
        <w:rPr>
          <w:caps/>
        </w:rPr>
        <w:t xml:space="preserve">This </w:t>
      </w:r>
      <w:r w:rsidR="00154D0F">
        <w:rPr>
          <w:caps/>
        </w:rPr>
        <w:t>cover letter and resume is for applying</w:t>
      </w:r>
      <w:r w:rsidR="00ED6FF0">
        <w:rPr>
          <w:caps/>
        </w:rPr>
        <w:t xml:space="preserve"> for A SENIOR </w:t>
      </w:r>
      <w:r w:rsidR="00094616">
        <w:rPr>
          <w:caps/>
        </w:rPr>
        <w:t>software engineer using rust at microsoft</w:t>
      </w:r>
      <w:r w:rsidR="002E5C25">
        <w:rPr>
          <w:caps/>
        </w:rPr>
        <w:t>. WHILE I UNDERSTAND YOU SAID CHOOSE ENTRY LEVEL JOBS. I ALREADY HAVE A STRONG BACKGROUND IN THE RUST LANGUAGE ITSELF (AS A MATTER OF FACT I HAVE HELPED WORK ON THE LANGUAGE ITSELF WHICH IS WHAT MY ORIGINAL MOCK EMAIL PITCH WAS INSPIRED BY) AS WELL AS I AM ALREADY RECEIVING JOB OFFERS FOR POSITIONS AT A SENIOR LEVEL</w:t>
      </w:r>
      <w:r w:rsidR="00094616">
        <w:rPr>
          <w:caps/>
        </w:rPr>
        <w:t>. one of them being microsoft themselves, they know me well and have talked to me numerous times about taking on a lead role working on powershell and have extended the offer each time.</w:t>
      </w:r>
      <w:r w:rsidR="00F70A06">
        <w:rPr>
          <w:caps/>
        </w:rPr>
        <w:t xml:space="preserve"> at this job i would be working on the windows operating system directly and predominatly working on the inner workings such as their shell (windows cmd and powershell) </w:t>
      </w:r>
      <w:r w:rsidR="00AF7884">
        <w:rPr>
          <w:caps/>
        </w:rPr>
        <w:t>as well as core functionality (not so much gui, more of the inner workings of windows)</w:t>
      </w:r>
      <w:r>
        <w:rPr>
          <w:caps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2D7B2225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1FB5DF84FBE6324BA04212F6B29124A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7C03D6B3" w14:textId="5F86C4AA" w:rsidR="00ED349C" w:rsidRPr="005152F2" w:rsidRDefault="003B2655" w:rsidP="0009079F">
                <w:pPr>
                  <w:pStyle w:val="Heading1"/>
                </w:pPr>
                <w:r>
                  <w:t>Christian Benton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41DFFF29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A509E91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738A295" wp14:editId="42C1E593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87217B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0vPeJPsTAAAMcgAADgAAAAAAAAAAAAAAAAAuAgAAZHJzL2Uy&#13;&#10;b0RvYy54bWxQSwECLQAUAAYACAAAACEA2yfDXNwAAAAIAQAADwAAAAAAAAAAAAAAAABVFgAAZHJz&#13;&#10;L2Rvd25yZXYueG1sUEsFBgAAAAAEAAQA8wAAAF4XAAAAAA==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C2D57B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94CA39B" w14:textId="0AE9BE68" w:rsidR="00E62D09" w:rsidRDefault="00000000" w:rsidP="0009079F">
                  <w:pPr>
                    <w:pStyle w:val="Heading3"/>
                  </w:pPr>
                  <w:hyperlink r:id="rId6" w:history="1">
                    <w:r w:rsidR="0033342D" w:rsidRPr="00485E0E">
                      <w:rPr>
                        <w:rStyle w:val="Hyperlink"/>
                      </w:rPr>
                      <w:t>kwunches@pm.me</w:t>
                    </w:r>
                  </w:hyperlink>
                </w:p>
              </w:tc>
            </w:tr>
            <w:tr w:rsidR="00E62D09" w:rsidRPr="005152F2" w14:paraId="136F1958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28BACC1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3912221" wp14:editId="11D70AC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3188C92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aIuI7TIlAACY3gAADgAAAAAA&#13;&#10;AAAAAAAAAAAuAgAAZHJzL2Uyb0RvYy54bWxQSwECLQAUAAYACAAAACEA2yfDXNwAAAAIAQAADwAA&#13;&#10;AAAAAAAAAAAAAACMJwAAZHJzL2Rvd25yZXYueG1sUEsFBgAAAAAEAAQA8wAAAJUoAAAAAA=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3BD848B7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82C0569" w14:textId="54466CA7" w:rsidR="00E62D09" w:rsidRDefault="0033342D" w:rsidP="0009079F">
                  <w:pPr>
                    <w:pStyle w:val="Heading3"/>
                  </w:pPr>
                  <w:r>
                    <w:t>412-606-4704</w:t>
                  </w:r>
                </w:p>
              </w:tc>
            </w:tr>
            <w:tr w:rsidR="00E62D09" w:rsidRPr="005152F2" w14:paraId="51AA58E8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36A5777" w14:textId="39537E23" w:rsidR="00E62D09" w:rsidRPr="00441EB9" w:rsidRDefault="0033342D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259 Melwood ave #406, pittsburgh pa, 15213</w:t>
                  </w:r>
                </w:p>
              </w:tc>
            </w:tr>
          </w:tbl>
          <w:p w14:paraId="0F218CAF" w14:textId="77777777" w:rsidR="00E62D09" w:rsidRPr="005152F2" w:rsidRDefault="00E62D09" w:rsidP="0009079F"/>
        </w:tc>
        <w:tc>
          <w:tcPr>
            <w:tcW w:w="723" w:type="dxa"/>
          </w:tcPr>
          <w:p w14:paraId="151EC53B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4C59C9C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58812FFD" w14:textId="279DC7B5" w:rsidR="00E62D09" w:rsidRDefault="00000000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FF329F65DD7CD545BC03B6F82D5D03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16B23">
                        <w:t>Mrs. Silver</w:t>
                      </w:r>
                    </w:sdtContent>
                  </w:sdt>
                </w:p>
                <w:p w14:paraId="6F1AE8A8" w14:textId="77777777" w:rsidR="00A56D1A" w:rsidRDefault="00000000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39AFF4596175134FA36EBF8B93370B3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56D1A">
                        <w:t>Title / Company</w:t>
                      </w:r>
                    </w:sdtContent>
                  </w:sdt>
                </w:p>
                <w:p w14:paraId="765C5683" w14:textId="77777777" w:rsidR="00E62D09" w:rsidRPr="005152F2" w:rsidRDefault="00000000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991621EADC165940B6B7C6B98AB8D3E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62D09">
                        <w:t>Address</w:t>
                      </w:r>
                    </w:sdtContent>
                  </w:sdt>
                </w:p>
                <w:p w14:paraId="4F6FC591" w14:textId="11FB53BD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617431C097225E43B5241F8936F9CDC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16B23">
                        <w:t>Mrs. Silver</w:t>
                      </w:r>
                    </w:sdtContent>
                  </w:sdt>
                  <w:r>
                    <w:t>,</w:t>
                  </w:r>
                </w:p>
                <w:p w14:paraId="2E74F57D" w14:textId="3ACFA681" w:rsidR="00BC2A58" w:rsidRDefault="00BC2A58" w:rsidP="003B2655"/>
                <w:p w14:paraId="57FA8D8E" w14:textId="77777777" w:rsidR="00BC2A58" w:rsidRDefault="00000000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A2729D6492F8534C80C82F5B1DBB9E3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70AA23C49D4F8F4F837332D4B0B6BE7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Content>
                    <w:p w14:paraId="421575ED" w14:textId="12AE06C5" w:rsidR="00ED349C" w:rsidRPr="00ED349C" w:rsidRDefault="0033342D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 xml:space="preserve">Christian </w:t>
                      </w:r>
                      <w:r w:rsidR="003B2655">
                        <w:t>Benton</w:t>
                      </w:r>
                    </w:p>
                  </w:sdtContent>
                </w:sdt>
              </w:tc>
            </w:tr>
          </w:tbl>
          <w:p w14:paraId="2B9FD355" w14:textId="77777777" w:rsidR="00E62D09" w:rsidRPr="005152F2" w:rsidRDefault="00E62D09" w:rsidP="0009079F"/>
        </w:tc>
      </w:tr>
    </w:tbl>
    <w:p w14:paraId="67D9BD1B" w14:textId="77777777" w:rsidR="004416AD" w:rsidRDefault="004416AD" w:rsidP="004E4B02">
      <w:pPr>
        <w:pStyle w:val="NoSpacing"/>
      </w:pPr>
    </w:p>
    <w:sectPr w:rsidR="004416AD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F5CD" w14:textId="77777777" w:rsidR="00F01537" w:rsidRDefault="00F01537" w:rsidP="005E79E1">
      <w:pPr>
        <w:spacing w:after="0" w:line="240" w:lineRule="auto"/>
      </w:pPr>
      <w:r>
        <w:separator/>
      </w:r>
    </w:p>
  </w:endnote>
  <w:endnote w:type="continuationSeparator" w:id="0">
    <w:p w14:paraId="30056FBB" w14:textId="77777777" w:rsidR="00F01537" w:rsidRDefault="00F01537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D7D2E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05CAC396" wp14:editId="4EBE0C9C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D941791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FD86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C950933" wp14:editId="5C8ED4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2C3C87D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1B71" w14:textId="77777777" w:rsidR="00F01537" w:rsidRDefault="00F01537" w:rsidP="005E79E1">
      <w:pPr>
        <w:spacing w:after="0" w:line="240" w:lineRule="auto"/>
      </w:pPr>
      <w:r>
        <w:separator/>
      </w:r>
    </w:p>
  </w:footnote>
  <w:footnote w:type="continuationSeparator" w:id="0">
    <w:p w14:paraId="4063A8C6" w14:textId="77777777" w:rsidR="00F01537" w:rsidRDefault="00F01537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78B8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321BB3F" wp14:editId="20194D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58D97E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0E43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BF6A292" wp14:editId="6FC7BC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757787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2D"/>
    <w:rsid w:val="00065295"/>
    <w:rsid w:val="00087030"/>
    <w:rsid w:val="00094616"/>
    <w:rsid w:val="00154D0F"/>
    <w:rsid w:val="001A183F"/>
    <w:rsid w:val="00253B9D"/>
    <w:rsid w:val="00293B83"/>
    <w:rsid w:val="002A4640"/>
    <w:rsid w:val="002B444C"/>
    <w:rsid w:val="002E5C25"/>
    <w:rsid w:val="0033342D"/>
    <w:rsid w:val="0038539E"/>
    <w:rsid w:val="003B2655"/>
    <w:rsid w:val="004242EC"/>
    <w:rsid w:val="004416AD"/>
    <w:rsid w:val="004E4B02"/>
    <w:rsid w:val="005E79E1"/>
    <w:rsid w:val="006A3CE7"/>
    <w:rsid w:val="0070673F"/>
    <w:rsid w:val="008A188A"/>
    <w:rsid w:val="00A16B23"/>
    <w:rsid w:val="00A56D1A"/>
    <w:rsid w:val="00AF7884"/>
    <w:rsid w:val="00BC2A58"/>
    <w:rsid w:val="00E22177"/>
    <w:rsid w:val="00E62D09"/>
    <w:rsid w:val="00ED349C"/>
    <w:rsid w:val="00ED6FF0"/>
    <w:rsid w:val="00F01537"/>
    <w:rsid w:val="00F16F2B"/>
    <w:rsid w:val="00F2556B"/>
    <w:rsid w:val="00F31E8E"/>
    <w:rsid w:val="00F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A4E4F"/>
  <w15:chartTrackingRefBased/>
  <w15:docId w15:val="{EAAE5984-CECE-5741-B2F3-2A45E48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wunches@pm.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wunch/Library/Containers/com.microsoft.Word/Data/Library/Application%20Support/Microsoft/Office/16.0/DTS/en-US%7b59D7790A-1D51-8B48-81A0-7B3010C1DCB7%7d/%7b06DFE55D-E5AD-D54E-AE46-CF2889FA8C82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5DF84FBE6324BA04212F6B291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8E16F-7A64-CC4D-857E-05B3B3D69D31}"/>
      </w:docPartPr>
      <w:docPartBody>
        <w:p w:rsidR="007B49B6" w:rsidRDefault="00000000">
          <w:pPr>
            <w:pStyle w:val="1FB5DF84FBE6324BA04212F6B29124A0"/>
          </w:pPr>
          <w:r w:rsidRPr="005152F2">
            <w:t>Your Name</w:t>
          </w:r>
        </w:p>
      </w:docPartBody>
    </w:docPart>
    <w:docPart>
      <w:docPartPr>
        <w:name w:val="FF329F65DD7CD545BC03B6F82D5D0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68474-5373-B246-B665-3A61FF094C96}"/>
      </w:docPartPr>
      <w:docPartBody>
        <w:p w:rsidR="007B49B6" w:rsidRDefault="00000000">
          <w:pPr>
            <w:pStyle w:val="FF329F65DD7CD545BC03B6F82D5D03DF"/>
          </w:pPr>
          <w:r>
            <w:t>Recipient Name</w:t>
          </w:r>
        </w:p>
      </w:docPartBody>
    </w:docPart>
    <w:docPart>
      <w:docPartPr>
        <w:name w:val="39AFF4596175134FA36EBF8B9337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F542-05F5-A24B-A231-F89E37809F1B}"/>
      </w:docPartPr>
      <w:docPartBody>
        <w:p w:rsidR="007B49B6" w:rsidRDefault="00000000">
          <w:pPr>
            <w:pStyle w:val="39AFF4596175134FA36EBF8B93370B32"/>
          </w:pPr>
          <w:r>
            <w:t>Title / Company</w:t>
          </w:r>
        </w:p>
      </w:docPartBody>
    </w:docPart>
    <w:docPart>
      <w:docPartPr>
        <w:name w:val="991621EADC165940B6B7C6B98AB8D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EC2B-6034-5242-9E07-459185573D28}"/>
      </w:docPartPr>
      <w:docPartBody>
        <w:p w:rsidR="007B49B6" w:rsidRDefault="00000000">
          <w:pPr>
            <w:pStyle w:val="991621EADC165940B6B7C6B98AB8D3EB"/>
          </w:pPr>
          <w:r>
            <w:t>Address</w:t>
          </w:r>
        </w:p>
      </w:docPartBody>
    </w:docPart>
    <w:docPart>
      <w:docPartPr>
        <w:name w:val="617431C097225E43B5241F8936F9C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694F-3105-D444-A5AE-123F38A085AC}"/>
      </w:docPartPr>
      <w:docPartBody>
        <w:p w:rsidR="007B49B6" w:rsidRDefault="00000000">
          <w:pPr>
            <w:pStyle w:val="617431C097225E43B5241F8936F9CDC3"/>
          </w:pPr>
          <w:r>
            <w:t>Recipient Name</w:t>
          </w:r>
        </w:p>
      </w:docPartBody>
    </w:docPart>
    <w:docPart>
      <w:docPartPr>
        <w:name w:val="A2729D6492F8534C80C82F5B1DBB9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17D1-CCF1-2246-833E-7C1D69745E6F}"/>
      </w:docPartPr>
      <w:docPartBody>
        <w:p w:rsidR="007B49B6" w:rsidRDefault="00000000">
          <w:pPr>
            <w:pStyle w:val="A2729D6492F8534C80C82F5B1DBB9E3C"/>
          </w:pPr>
          <w:r>
            <w:t>Sincerely</w:t>
          </w:r>
        </w:p>
      </w:docPartBody>
    </w:docPart>
    <w:docPart>
      <w:docPartPr>
        <w:name w:val="70AA23C49D4F8F4F837332D4B0B6B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FB95B-4084-C74F-97EC-9A0EB2479009}"/>
      </w:docPartPr>
      <w:docPartBody>
        <w:p w:rsidR="007B49B6" w:rsidRDefault="00000000">
          <w:pPr>
            <w:pStyle w:val="70AA23C49D4F8F4F837332D4B0B6BE7E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B6"/>
    <w:rsid w:val="007B49B6"/>
    <w:rsid w:val="009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5DF84FBE6324BA04212F6B29124A0">
    <w:name w:val="1FB5DF84FBE6324BA04212F6B29124A0"/>
  </w:style>
  <w:style w:type="paragraph" w:customStyle="1" w:styleId="FF329F65DD7CD545BC03B6F82D5D03DF">
    <w:name w:val="FF329F65DD7CD545BC03B6F82D5D03DF"/>
  </w:style>
  <w:style w:type="paragraph" w:customStyle="1" w:styleId="39AFF4596175134FA36EBF8B93370B32">
    <w:name w:val="39AFF4596175134FA36EBF8B93370B32"/>
  </w:style>
  <w:style w:type="paragraph" w:customStyle="1" w:styleId="991621EADC165940B6B7C6B98AB8D3EB">
    <w:name w:val="991621EADC165940B6B7C6B98AB8D3EB"/>
  </w:style>
  <w:style w:type="paragraph" w:customStyle="1" w:styleId="617431C097225E43B5241F8936F9CDC3">
    <w:name w:val="617431C097225E43B5241F8936F9CDC3"/>
  </w:style>
  <w:style w:type="paragraph" w:customStyle="1" w:styleId="54B576143BD3854F85879DC46BD6ADD3">
    <w:name w:val="54B576143BD3854F85879DC46BD6ADD3"/>
  </w:style>
  <w:style w:type="paragraph" w:customStyle="1" w:styleId="A2729D6492F8534C80C82F5B1DBB9E3C">
    <w:name w:val="A2729D6492F8534C80C82F5B1DBB9E3C"/>
  </w:style>
  <w:style w:type="paragraph" w:customStyle="1" w:styleId="70AA23C49D4F8F4F837332D4B0B6BE7E">
    <w:name w:val="70AA23C49D4F8F4F837332D4B0B6B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{06DFE55D-E5AD-D54E-AE46-CF2889FA8C82}tf16392739.dotx</Template>
  <TotalTime>10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Mrs. Silver</dc:subject>
  <dc:creator>Christian Benton</dc:creator>
  <cp:keywords/>
  <dc:description/>
  <cp:lastModifiedBy>Benton, Christian</cp:lastModifiedBy>
  <cp:revision>10</cp:revision>
  <dcterms:created xsi:type="dcterms:W3CDTF">2023-09-13T21:44:00Z</dcterms:created>
  <dcterms:modified xsi:type="dcterms:W3CDTF">2023-09-13T22:02:00Z</dcterms:modified>
</cp:coreProperties>
</file>