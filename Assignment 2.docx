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83615" w14:textId="165EC8A0" w:rsidR="00335185" w:rsidRDefault="00335185" w:rsidP="00335185">
      <w:pPr>
        <w:jc w:val="left"/>
      </w:pPr>
      <w:r>
        <w:t>Christian Benton</w:t>
      </w:r>
    </w:p>
    <w:p w14:paraId="2D684D66" w14:textId="7D6C3F95" w:rsidR="00335185" w:rsidRDefault="00335185" w:rsidP="00335185">
      <w:pPr>
        <w:jc w:val="left"/>
      </w:pPr>
      <w:r>
        <w:t>Assignment 2 Resume and Cover Letter</w:t>
      </w:r>
    </w:p>
    <w:p w14:paraId="1B6EA37A" w14:textId="2C86E31E" w:rsidR="00335185" w:rsidRDefault="00335185" w:rsidP="00335185">
      <w:pPr>
        <w:jc w:val="left"/>
      </w:pPr>
      <w:r>
        <w:t>Microsoft</w:t>
      </w:r>
    </w:p>
    <w:p w14:paraId="6A088E38" w14:textId="78DB5C44" w:rsidR="00335185" w:rsidRDefault="00335185" w:rsidP="00335185">
      <w:pPr>
        <w:jc w:val="left"/>
      </w:pPr>
      <w:r>
        <w:t>9-15-2023</w:t>
      </w:r>
    </w:p>
    <w:p w14:paraId="3D53D51E" w14:textId="77777777" w:rsidR="00335185" w:rsidRDefault="00335185" w:rsidP="00A330CD"/>
    <w:p w14:paraId="2E6594A3" w14:textId="287F790E" w:rsidR="00A330CD" w:rsidRDefault="00A330CD" w:rsidP="00A330CD">
      <w:r>
        <w:t>COVER MEMO:</w:t>
      </w:r>
    </w:p>
    <w:p w14:paraId="0A0406F0" w14:textId="3ECB6240" w:rsidR="00A330CD" w:rsidRDefault="00A330CD" w:rsidP="00A330CD">
      <w:r>
        <w:t xml:space="preserve">THIS COVER LETTER AND RESUME IS FOR APPLYING FOR A SENIOR SOFTWARE ENGINEER USING RUST AT MICROSOFT. WHILE I UNDERSTAND YOU SAID CHOOSE ENTRY LEVEL JOBS. I ALREADY HAVE A STRONG BACKGROUND IN THE RUST LANGUAGE ITSELF (AS A MATTER OF FACT I HAVE HELPED WORK ON THE LANGUAGE ITSELF WHICH IS WHAT MY ORIGINAL MOCK EMAIL PITCH WAS INSPIRED BY) AS WELL AS I AM ALREADY RECEIVING JOB OFFERS FOR POSITIONS AT A SENIOR LEVEL. ONE OF THEM BEING MICROSOFT THEMSELVES, THEY KNOW ME WELL AND HAVE TALKED TO ME NUMEROUS TIMES ABOUT TAKING ON A </w:t>
      </w:r>
      <w:r w:rsidR="00214DD3">
        <w:t xml:space="preserve">SENIOR </w:t>
      </w:r>
      <w:r>
        <w:t>ROLE WORKING ON POWERSHELL AND HAVE EXTENDED THE OFFER EACH TIME. AT THIS JOB I WOULD BE WORKING ON THE WINDOWS OPERATING SYSTEM DIRECTLY AND PREDOMINATLY WORKING ON THE INNER WORKINGS SUCH AS THEIR SHELL (WINDOWS CMD AND POWERSHELL) AS WELL AS CORE FUNCTIONALITY (NOT SO MUCH GUI, MORE OF THE INNER WORKINGS OF WINDOWS)</w:t>
      </w:r>
    </w:p>
    <w:p w14:paraId="239E0244" w14:textId="0FED6014" w:rsidR="00A330CD" w:rsidRDefault="00A330CD" w:rsidP="00214DD3">
      <w:pPr>
        <w:jc w:val="left"/>
        <w:rPr>
          <w:caps/>
        </w:rPr>
      </w:pPr>
      <w:r>
        <w:rPr>
          <w:caps/>
        </w:rPr>
        <w:br w:type="page"/>
      </w:r>
      <w:r>
        <w:rPr>
          <w:caps/>
        </w:rPr>
        <w:lastRenderedPageBreak/>
        <w:br w:type="page"/>
      </w:r>
    </w:p>
    <w:p w14:paraId="346EEC8D" w14:textId="4548A7C0" w:rsidR="00A330CD" w:rsidRDefault="00214DD3" w:rsidP="00214DD3">
      <w:pPr>
        <w:jc w:val="both"/>
      </w:pPr>
      <w:r>
        <w:lastRenderedPageBreak/>
        <w:t>DEAR MRS. SILVER AND MR. DAVAAN,</w:t>
      </w:r>
    </w:p>
    <w:p w14:paraId="4999CFDF" w14:textId="77777777" w:rsidR="00214DD3" w:rsidRDefault="00214DD3" w:rsidP="00214DD3">
      <w:pPr>
        <w:jc w:val="both"/>
      </w:pPr>
    </w:p>
    <w:p w14:paraId="225CEFDA" w14:textId="15964BC2" w:rsidR="00214DD3" w:rsidRDefault="00214DD3" w:rsidP="00214DD3">
      <w:pPr>
        <w:jc w:val="both"/>
      </w:pPr>
      <w:r>
        <w:t>I will be graduating this year and have decided I wish to proceed with taking that Software Engineering Rust/C# Job that we have discussed about. I have learned a lot since our last discussion, and should you look at my updated repositories on GitHub and GitLab I believe my work shows.</w:t>
      </w:r>
    </w:p>
    <w:p w14:paraId="4B06F1BF" w14:textId="77777777" w:rsidR="00214DD3" w:rsidRDefault="00214DD3" w:rsidP="00214DD3">
      <w:pPr>
        <w:jc w:val="both"/>
      </w:pPr>
    </w:p>
    <w:p w14:paraId="7A2EBD36" w14:textId="70312493" w:rsidR="00214DD3" w:rsidRDefault="00214DD3" w:rsidP="00214DD3">
      <w:pPr>
        <w:jc w:val="both"/>
      </w:pPr>
      <w:r>
        <w:t xml:space="preserve">Since then, I’ve taken two courses in Compilers and an extra assembly class which focused the x86 and ARM architectures which I believe will aid tremendously in my ability to write low level applications such as PowerShell and managing the Windows OS and Kernel. I have also made major contributions to </w:t>
      </w:r>
      <w:r w:rsidR="00457A40">
        <w:t>open-source</w:t>
      </w:r>
      <w:r>
        <w:t xml:space="preserve"> projects such as continuing to work with the Cargo group over at Rust-Lang</w:t>
      </w:r>
      <w:r w:rsidR="00457A40">
        <w:t>, DS4Windows, and have aided in the development of Asahi Linux. I have also made numerous contributions of my own by developing numerous</w:t>
      </w:r>
      <w:r w:rsidR="007F5CBE">
        <w:t xml:space="preserve"> </w:t>
      </w:r>
      <w:r w:rsidR="00457A40">
        <w:t>open-source projects</w:t>
      </w:r>
      <w:r w:rsidR="007F5CBE">
        <w:t xml:space="preserve"> for day-to-day uses</w:t>
      </w:r>
      <w:r w:rsidR="00457A40">
        <w:t xml:space="preserve"> such </w:t>
      </w:r>
      <w:proofErr w:type="spellStart"/>
      <w:r w:rsidR="00457A40">
        <w:t>Shelfish</w:t>
      </w:r>
      <w:proofErr w:type="spellEnd"/>
      <w:r w:rsidR="00457A40">
        <w:t xml:space="preserve"> (Crab and Lobster), </w:t>
      </w:r>
      <w:proofErr w:type="spellStart"/>
      <w:r w:rsidR="00457A40">
        <w:t>RandomDB</w:t>
      </w:r>
      <w:proofErr w:type="spellEnd"/>
      <w:r w:rsidR="00457A40">
        <w:t xml:space="preserve">, and </w:t>
      </w:r>
      <w:r w:rsidR="00335185">
        <w:t xml:space="preserve">Hermit Partition Manager (Which has since been merged with </w:t>
      </w:r>
      <w:proofErr w:type="spellStart"/>
      <w:r w:rsidR="00335185">
        <w:t>Shelfish</w:t>
      </w:r>
      <w:proofErr w:type="spellEnd"/>
      <w:r w:rsidR="00335185">
        <w:t xml:space="preserve"> but still downloadable on its own) which you can see on my websites listed in my Resume. </w:t>
      </w:r>
    </w:p>
    <w:p w14:paraId="4AF5C12C" w14:textId="77777777" w:rsidR="00335185" w:rsidRDefault="00335185" w:rsidP="00214DD3">
      <w:pPr>
        <w:jc w:val="both"/>
      </w:pPr>
    </w:p>
    <w:p w14:paraId="1F682FD3" w14:textId="3679B48F" w:rsidR="00335185" w:rsidRDefault="00335185" w:rsidP="00214DD3">
      <w:pPr>
        <w:jc w:val="both"/>
      </w:pPr>
      <w:r>
        <w:t>I believe I am ready and appreciate you waiting until my graduation. I know that I could bring the next phase of Microsoft’s future with my hire.</w:t>
      </w:r>
      <w:r>
        <w:t xml:space="preserve"> I look forward to our next zoom meeting and cannot wait to get to work.</w:t>
      </w:r>
    </w:p>
    <w:p w14:paraId="76790EA0" w14:textId="77777777" w:rsidR="00335185" w:rsidRDefault="00335185" w:rsidP="00214DD3">
      <w:pPr>
        <w:jc w:val="both"/>
      </w:pPr>
    </w:p>
    <w:p w14:paraId="4790E018" w14:textId="045FABCD" w:rsidR="00335185" w:rsidRDefault="00335185" w:rsidP="00214DD3">
      <w:pPr>
        <w:jc w:val="both"/>
      </w:pPr>
      <w:r>
        <w:t>Sincerely,</w:t>
      </w:r>
    </w:p>
    <w:p w14:paraId="1393E2AA" w14:textId="77777777" w:rsidR="00335185" w:rsidRDefault="00335185" w:rsidP="00214DD3">
      <w:pPr>
        <w:jc w:val="both"/>
      </w:pPr>
    </w:p>
    <w:p w14:paraId="4F72E521" w14:textId="2FC1EE2D" w:rsidR="00335185" w:rsidRDefault="00335185" w:rsidP="00214DD3">
      <w:pPr>
        <w:jc w:val="both"/>
      </w:pPr>
      <w:r>
        <w:t>Christian Benton</w:t>
      </w:r>
    </w:p>
    <w:p w14:paraId="3ABA6555" w14:textId="77777777" w:rsidR="00335185" w:rsidRDefault="00335185" w:rsidP="00214DD3">
      <w:pPr>
        <w:jc w:val="both"/>
      </w:pPr>
    </w:p>
    <w:p w14:paraId="52409F6C" w14:textId="77777777" w:rsidR="00335185" w:rsidRDefault="00335185" w:rsidP="00214DD3">
      <w:pPr>
        <w:jc w:val="both"/>
      </w:pPr>
    </w:p>
    <w:tbl>
      <w:tblPr>
        <w:tblW w:w="5000" w:type="pct"/>
        <w:tblLayout w:type="fixed"/>
        <w:tblCellMar>
          <w:left w:w="0" w:type="dxa"/>
          <w:right w:w="0" w:type="dxa"/>
        </w:tblCellMar>
        <w:tblLook w:val="04A0" w:firstRow="1" w:lastRow="0" w:firstColumn="1" w:lastColumn="0" w:noHBand="0" w:noVBand="1"/>
        <w:tblDescription w:val="Layout table for all content"/>
      </w:tblPr>
      <w:tblGrid>
        <w:gridCol w:w="3023"/>
        <w:gridCol w:w="723"/>
        <w:gridCol w:w="6190"/>
      </w:tblGrid>
      <w:tr w:rsidR="00B93310" w:rsidRPr="005152F2" w14:paraId="7A09E930" w14:textId="77777777" w:rsidTr="00E941EF">
        <w:tc>
          <w:tcPr>
            <w:tcW w:w="3023" w:type="dxa"/>
          </w:tcPr>
          <w:sdt>
            <w:sdtPr>
              <w:alias w:val="Your Name:"/>
              <w:tag w:val="Your Name:"/>
              <w:id w:val="-1220516334"/>
              <w:placeholder>
                <w:docPart w:val="78581ABB8C05F24CA9F6843C78DF5874"/>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Content>
              <w:p w14:paraId="1311FDC4" w14:textId="7F2C38F4" w:rsidR="00B93310" w:rsidRPr="005152F2" w:rsidRDefault="00091F6E" w:rsidP="003856C9">
                <w:pPr>
                  <w:pStyle w:val="Heading1"/>
                </w:pPr>
                <w:r>
                  <w:t>Christian benton</w:t>
                </w:r>
              </w:p>
            </w:sdtContent>
          </w:sdt>
          <w:tbl>
            <w:tblPr>
              <w:tblW w:w="5000" w:type="pct"/>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Layout w:type="fixed"/>
              <w:tblCellMar>
                <w:top w:w="144" w:type="dxa"/>
                <w:left w:w="0" w:type="dxa"/>
                <w:bottom w:w="144" w:type="dxa"/>
                <w:right w:w="0" w:type="dxa"/>
              </w:tblCellMar>
              <w:tblLook w:val="04A0" w:firstRow="1" w:lastRow="0" w:firstColumn="1" w:lastColumn="0" w:noHBand="0" w:noVBand="1"/>
              <w:tblDescription w:val="Left side layout table"/>
            </w:tblPr>
            <w:tblGrid>
              <w:gridCol w:w="3023"/>
            </w:tblGrid>
            <w:tr w:rsidR="00441EB9" w:rsidRPr="005152F2" w14:paraId="3B6BBABD" w14:textId="77777777" w:rsidTr="0043426C">
              <w:tc>
                <w:tcPr>
                  <w:tcW w:w="3023" w:type="dxa"/>
                  <w:tcBorders>
                    <w:top w:val="nil"/>
                    <w:bottom w:val="nil"/>
                  </w:tcBorders>
                  <w:tcMar>
                    <w:top w:w="360" w:type="dxa"/>
                    <w:bottom w:w="0" w:type="dxa"/>
                  </w:tcMar>
                </w:tcPr>
                <w:p w14:paraId="3440F7B5" w14:textId="77777777" w:rsidR="00441EB9" w:rsidRDefault="00441EB9" w:rsidP="00441EB9">
                  <w:pPr>
                    <w:pStyle w:val="Heading3"/>
                  </w:pPr>
                  <w:r w:rsidRPr="005674AC">
                    <w:rPr>
                      <w:noProof/>
                    </w:rPr>
                    <mc:AlternateContent>
                      <mc:Choice Requires="wpg">
                        <w:drawing>
                          <wp:inline distT="0" distB="0" distL="0" distR="0" wp14:anchorId="66E50D7C" wp14:editId="7C432F27">
                            <wp:extent cx="329184" cy="329184"/>
                            <wp:effectExtent l="0" t="0" r="13970" b="13970"/>
                            <wp:docPr id="49" name="Group 43" descr="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2" name="Freeform 2"/>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 name="Freeform 3"/>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4A65F7B" id="Group 43" o:spid="_x0000_s1026" alt="Email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">
                            <v:shape id="Freeform 2" o:spid="_x0000_s1027" style="position:absolute;left:39;top:55;width:130;height:97;visibility:visible;mso-wrap-style:square;v-text-anchor:top" coordsize="208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&#13;&#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3" o:spid="_x0000_s1028"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441EB9" w:rsidRPr="005152F2" w14:paraId="09AF7B41" w14:textId="77777777" w:rsidTr="0043426C">
              <w:tc>
                <w:tcPr>
                  <w:tcW w:w="3023" w:type="dxa"/>
                  <w:tcBorders>
                    <w:top w:val="nil"/>
                    <w:bottom w:val="nil"/>
                  </w:tcBorders>
                  <w:tcMar>
                    <w:top w:w="115" w:type="dxa"/>
                    <w:bottom w:w="0" w:type="dxa"/>
                  </w:tcMar>
                </w:tcPr>
                <w:p w14:paraId="2EE7B24A" w14:textId="0CF094EA" w:rsidR="00441EB9" w:rsidRDefault="00091F6E" w:rsidP="00441EB9">
                  <w:pPr>
                    <w:pStyle w:val="Heading3"/>
                  </w:pPr>
                  <w:r>
                    <w:t>kwunches@pm.me</w:t>
                  </w:r>
                </w:p>
              </w:tc>
            </w:tr>
            <w:tr w:rsidR="00441EB9" w:rsidRPr="005152F2" w14:paraId="3770E30D" w14:textId="77777777" w:rsidTr="0043426C">
              <w:tc>
                <w:tcPr>
                  <w:tcW w:w="3023" w:type="dxa"/>
                  <w:tcBorders>
                    <w:top w:val="nil"/>
                    <w:bottom w:val="nil"/>
                  </w:tcBorders>
                  <w:tcMar>
                    <w:top w:w="360" w:type="dxa"/>
                    <w:bottom w:w="0" w:type="dxa"/>
                  </w:tcMar>
                </w:tcPr>
                <w:p w14:paraId="2C183333" w14:textId="77777777" w:rsidR="00441EB9" w:rsidRDefault="00441EB9" w:rsidP="00441EB9">
                  <w:pPr>
                    <w:pStyle w:val="Heading3"/>
                  </w:pPr>
                  <w:r w:rsidRPr="005674AC">
                    <w:rPr>
                      <w:noProof/>
                    </w:rPr>
                    <mc:AlternateContent>
                      <mc:Choice Requires="wpg">
                        <w:drawing>
                          <wp:inline distT="0" distB="0" distL="0" distR="0" wp14:anchorId="3874D498" wp14:editId="750C9492">
                            <wp:extent cx="329184" cy="329184"/>
                            <wp:effectExtent l="0" t="0" r="13970" b="13970"/>
                            <wp:docPr id="80" name="Group 37" descr="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81" name="Freeform 81"/>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2" name="Freeform 82"/>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B9E9E58" id="Group 37" o:spid="_x0000_s1026" alt="Telephone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">
                            <v:shape id="Freeform 81"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82" o:spid="_x0000_s1028" style="position:absolute;left:34;top:55;width:141;height:97;visibility:visible;mso-wrap-style:square;v-text-anchor:top" coordsize="2265,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&#13;&#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441EB9" w:rsidRPr="005152F2" w14:paraId="5BB0B7C1" w14:textId="77777777" w:rsidTr="0043426C">
              <w:tc>
                <w:tcPr>
                  <w:tcW w:w="3023" w:type="dxa"/>
                  <w:tcBorders>
                    <w:top w:val="nil"/>
                    <w:bottom w:val="nil"/>
                  </w:tcBorders>
                  <w:tcMar>
                    <w:top w:w="115" w:type="dxa"/>
                    <w:bottom w:w="0" w:type="dxa"/>
                  </w:tcMar>
                </w:tcPr>
                <w:p w14:paraId="00C3340E" w14:textId="221EA788" w:rsidR="00441EB9" w:rsidRDefault="00091F6E" w:rsidP="00441EB9">
                  <w:pPr>
                    <w:pStyle w:val="Heading3"/>
                  </w:pPr>
                  <w:r>
                    <w:t>412-606-4704</w:t>
                  </w:r>
                </w:p>
              </w:tc>
            </w:tr>
            <w:tr w:rsidR="00441EB9" w:rsidRPr="005152F2" w14:paraId="2BC13EE8" w14:textId="77777777" w:rsidTr="0043426C">
              <w:tc>
                <w:tcPr>
                  <w:tcW w:w="3023" w:type="dxa"/>
                  <w:tcBorders>
                    <w:top w:val="nil"/>
                    <w:bottom w:val="nil"/>
                  </w:tcBorders>
                  <w:tcMar>
                    <w:top w:w="360" w:type="dxa"/>
                    <w:bottom w:w="0" w:type="dxa"/>
                  </w:tcMar>
                </w:tcPr>
                <w:p w14:paraId="25864992" w14:textId="1510CB28" w:rsidR="00441EB9" w:rsidRDefault="00091F6E" w:rsidP="00091F6E">
                  <w:pPr>
                    <w:pStyle w:val="Heading3"/>
                  </w:pPr>
                  <w:r>
                    <w:t>website</w:t>
                  </w:r>
                </w:p>
              </w:tc>
            </w:tr>
            <w:tr w:rsidR="00441EB9" w:rsidRPr="005152F2" w14:paraId="510470F4" w14:textId="77777777" w:rsidTr="0043426C">
              <w:tc>
                <w:tcPr>
                  <w:tcW w:w="3023" w:type="dxa"/>
                  <w:tcBorders>
                    <w:top w:val="nil"/>
                    <w:bottom w:val="nil"/>
                  </w:tcBorders>
                  <w:tcMar>
                    <w:top w:w="115" w:type="dxa"/>
                    <w:bottom w:w="0" w:type="dxa"/>
                  </w:tcMar>
                </w:tcPr>
                <w:p w14:paraId="411214F1" w14:textId="77777777" w:rsidR="00441EB9" w:rsidRDefault="00091F6E" w:rsidP="00441EB9">
                  <w:pPr>
                    <w:pStyle w:val="Heading3"/>
                  </w:pPr>
                  <w:r>
                    <w:t>Mockgit.github.com</w:t>
                  </w:r>
                </w:p>
                <w:p w14:paraId="2F970E18" w14:textId="5A6AD8D9" w:rsidR="00091F6E" w:rsidRDefault="00091F6E" w:rsidP="00441EB9">
                  <w:pPr>
                    <w:pStyle w:val="Heading3"/>
                  </w:pPr>
                  <w:r>
                    <w:t>mockgit.gitlab.com</w:t>
                  </w:r>
                </w:p>
              </w:tc>
            </w:tr>
            <w:tr w:rsidR="00441EB9" w:rsidRPr="005152F2" w14:paraId="48420C98" w14:textId="77777777" w:rsidTr="00F56435">
              <w:tc>
                <w:tcPr>
                  <w:tcW w:w="3023" w:type="dxa"/>
                  <w:tcBorders>
                    <w:top w:val="nil"/>
                    <w:bottom w:val="nil"/>
                  </w:tcBorders>
                  <w:tcMar>
                    <w:top w:w="288" w:type="dxa"/>
                    <w:bottom w:w="374" w:type="dxa"/>
                  </w:tcMar>
                </w:tcPr>
                <w:p w14:paraId="326E305C" w14:textId="7A08677A" w:rsidR="00441EB9" w:rsidRPr="00441EB9" w:rsidRDefault="00441EB9" w:rsidP="00091F6E">
                  <w:pPr>
                    <w:pStyle w:val="Heading3"/>
                    <w:jc w:val="both"/>
                    <w:rPr>
                      <w:rFonts w:asciiTheme="minorHAnsi" w:eastAsiaTheme="minorHAnsi" w:hAnsiTheme="minorHAnsi" w:cstheme="minorBidi"/>
                      <w:szCs w:val="18"/>
                    </w:rPr>
                  </w:pPr>
                </w:p>
              </w:tc>
            </w:tr>
            <w:tr w:rsidR="005A7E57" w:rsidRPr="005152F2" w14:paraId="37FB1D8F" w14:textId="77777777" w:rsidTr="00F56435">
              <w:tc>
                <w:tcPr>
                  <w:tcW w:w="3023" w:type="dxa"/>
                  <w:tcMar>
                    <w:top w:w="374" w:type="dxa"/>
                    <w:bottom w:w="115" w:type="dxa"/>
                  </w:tcMar>
                </w:tcPr>
                <w:p w14:paraId="6F38833C" w14:textId="77777777" w:rsidR="005A7E57" w:rsidRDefault="00091F6E" w:rsidP="00091F6E">
                  <w:pPr>
                    <w:pStyle w:val="Heading3"/>
                  </w:pPr>
                  <w:r>
                    <w:t>software engineer</w:t>
                  </w:r>
                </w:p>
                <w:p w14:paraId="6776B2A9" w14:textId="77777777" w:rsidR="00091F6E" w:rsidRDefault="00091F6E" w:rsidP="00091F6E">
                  <w:pPr>
                    <w:pStyle w:val="Heading3"/>
                  </w:pPr>
                  <w:r>
                    <w:t>systems engineer</w:t>
                  </w:r>
                </w:p>
                <w:p w14:paraId="3D3511DD" w14:textId="7425F3D6" w:rsidR="00091F6E" w:rsidRDefault="00091F6E" w:rsidP="00091F6E">
                  <w:pPr>
                    <w:pStyle w:val="Heading3"/>
                  </w:pPr>
                </w:p>
              </w:tc>
            </w:tr>
            <w:tr w:rsidR="00463463" w:rsidRPr="005152F2" w14:paraId="76D8858D" w14:textId="77777777" w:rsidTr="00F56435">
              <w:tc>
                <w:tcPr>
                  <w:tcW w:w="3023" w:type="dxa"/>
                  <w:tcMar>
                    <w:top w:w="374" w:type="dxa"/>
                    <w:bottom w:w="115" w:type="dxa"/>
                  </w:tcMar>
                </w:tcPr>
                <w:p w14:paraId="37A9BB5C" w14:textId="77777777" w:rsidR="005A7E57" w:rsidRDefault="00000000" w:rsidP="0043426C">
                  <w:pPr>
                    <w:pStyle w:val="Heading3"/>
                  </w:pPr>
                  <w:sdt>
                    <w:sdtPr>
                      <w:alias w:val="Skills:"/>
                      <w:tag w:val="Skills:"/>
                      <w:id w:val="1490835561"/>
                      <w:placeholder>
                        <w:docPart w:val="A4497C495E2FCA40B2BFDEFE077D074A"/>
                      </w:placeholder>
                      <w:temporary/>
                      <w:showingPlcHdr/>
                      <w15:appearance w15:val="hidden"/>
                    </w:sdtPr>
                    <w:sdtContent>
                      <w:r w:rsidR="007B2F5C">
                        <w:t>Skills</w:t>
                      </w:r>
                    </w:sdtContent>
                  </w:sdt>
                </w:p>
                <w:p w14:paraId="05858C0C" w14:textId="77777777" w:rsidR="00616FF4" w:rsidRDefault="00616FF4" w:rsidP="00616FF4">
                  <w:pPr>
                    <w:pStyle w:val="GraphicElement"/>
                  </w:pPr>
                  <w:r>
                    <mc:AlternateContent>
                      <mc:Choice Requires="wps">
                        <w:drawing>
                          <wp:inline distT="0" distB="0" distL="0" distR="0" wp14:anchorId="38DEB25E" wp14:editId="526D84EF">
                            <wp:extent cx="221615" cy="0"/>
                            <wp:effectExtent l="0" t="0" r="26035" b="19050"/>
                            <wp:docPr id="84" name="Straight Connector 84" descr="Line graphic"/>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16800ED" id="Straight Connector 84" o:spid="_x0000_s1026" alt="Line graphic"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" strokecolor="#37b6ae [3204]" strokeweight="1pt">
                            <v:stroke joinstyle="miter"/>
                            <w10:anchorlock/>
                          </v:line>
                        </w:pict>
                      </mc:Fallback>
                    </mc:AlternateContent>
                  </w:r>
                </w:p>
                <w:p w14:paraId="62C31173" w14:textId="516E493C" w:rsidR="00091F6E" w:rsidRPr="00091F6E" w:rsidRDefault="00091F6E" w:rsidP="00091F6E">
                  <w:r>
                    <w:t>Mastery In</w:t>
                  </w:r>
                </w:p>
                <w:p w14:paraId="022A2E83" w14:textId="77777777" w:rsidR="00463463" w:rsidRDefault="00091F6E" w:rsidP="00463463">
                  <w:r>
                    <w:t>Assembly (MIPS, ARM, x86)</w:t>
                  </w:r>
                </w:p>
                <w:p w14:paraId="25362D57" w14:textId="77777777" w:rsidR="00091F6E" w:rsidRDefault="00091F6E" w:rsidP="00463463">
                  <w:r>
                    <w:t>High Level Languages</w:t>
                  </w:r>
                </w:p>
                <w:p w14:paraId="7254CB5E" w14:textId="46BAA2ED" w:rsidR="00091F6E" w:rsidRDefault="00091F6E" w:rsidP="00091F6E">
                  <w:r>
                    <w:t>Rust, C, C#</w:t>
                  </w:r>
                </w:p>
                <w:p w14:paraId="2E6AF179" w14:textId="4DB115F6" w:rsidR="00091F6E" w:rsidRDefault="00091F6E" w:rsidP="00091F6E">
                  <w:r>
                    <w:t>Java, Ruby, Python</w:t>
                  </w:r>
                </w:p>
                <w:p w14:paraId="5CEBDF14" w14:textId="1C705FA5" w:rsidR="00091F6E" w:rsidRDefault="00091F6E" w:rsidP="00091F6E">
                  <w:r>
                    <w:t>COBOL, Swift, Go, MATLAB</w:t>
                  </w:r>
                </w:p>
                <w:p w14:paraId="6088DF27" w14:textId="77777777" w:rsidR="00091F6E" w:rsidRDefault="00091F6E" w:rsidP="00091F6E">
                  <w:r>
                    <w:t>Database Languages</w:t>
                  </w:r>
                </w:p>
                <w:p w14:paraId="6F5A50BE" w14:textId="6FD5EEE3" w:rsidR="00A330CD" w:rsidRPr="005152F2" w:rsidRDefault="00091F6E" w:rsidP="00A330CD">
                  <w:r>
                    <w:t>SQL, PostgreSQL, MongoD</w:t>
                  </w:r>
                  <w:r w:rsidR="00A330CD">
                    <w:t>B</w:t>
                  </w:r>
                </w:p>
              </w:tc>
            </w:tr>
          </w:tbl>
          <w:p w14:paraId="6B886E14" w14:textId="77777777" w:rsidR="00B93310" w:rsidRPr="005152F2" w:rsidRDefault="00B93310" w:rsidP="003856C9"/>
        </w:tc>
        <w:tc>
          <w:tcPr>
            <w:tcW w:w="723" w:type="dxa"/>
          </w:tcPr>
          <w:p w14:paraId="6BF3D8D8" w14:textId="77777777" w:rsidR="00B93310" w:rsidRPr="005152F2" w:rsidRDefault="00B93310" w:rsidP="00463463"/>
        </w:tc>
        <w:tc>
          <w:tcPr>
            <w:tcW w:w="6190" w:type="dxa"/>
          </w:tcPr>
          <w:tbl>
            <w:tblPr>
              <w:tblW w:w="6690" w:type="dxa"/>
              <w:tblLayout w:type="fixed"/>
              <w:tblLook w:val="04A0" w:firstRow="1" w:lastRow="0" w:firstColumn="1" w:lastColumn="0" w:noHBand="0" w:noVBand="1"/>
              <w:tblDescription w:val="Right side layout table"/>
            </w:tblPr>
            <w:tblGrid>
              <w:gridCol w:w="6690"/>
            </w:tblGrid>
            <w:tr w:rsidR="008F6337" w14:paraId="771F3B66" w14:textId="77777777" w:rsidTr="00091F6E">
              <w:trPr>
                <w:trHeight w:val="4104"/>
              </w:trPr>
              <w:tc>
                <w:tcPr>
                  <w:tcW w:w="6690" w:type="dxa"/>
                  <w:tcMar>
                    <w:left w:w="115" w:type="dxa"/>
                    <w:bottom w:w="374" w:type="dxa"/>
                    <w:right w:w="115" w:type="dxa"/>
                  </w:tcMar>
                </w:tcPr>
                <w:p w14:paraId="04D2BFBF" w14:textId="77777777" w:rsidR="008F6337" w:rsidRPr="005152F2" w:rsidRDefault="00000000" w:rsidP="008F6337">
                  <w:pPr>
                    <w:pStyle w:val="Heading2"/>
                  </w:pPr>
                  <w:sdt>
                    <w:sdtPr>
                      <w:alias w:val="Experience:"/>
                      <w:tag w:val="Experience:"/>
                      <w:id w:val="1217937480"/>
                      <w:placeholder>
                        <w:docPart w:val="FA6CAB3784A4074CB671E8D0578CFE65"/>
                      </w:placeholder>
                      <w:temporary/>
                      <w:showingPlcHdr/>
                      <w15:appearance w15:val="hidden"/>
                    </w:sdtPr>
                    <w:sdtContent>
                      <w:r w:rsidR="003053D9" w:rsidRPr="005152F2">
                        <w:t>Experience</w:t>
                      </w:r>
                    </w:sdtContent>
                  </w:sdt>
                </w:p>
                <w:p w14:paraId="2412BDCF" w14:textId="368C4C9C" w:rsidR="008F6337" w:rsidRPr="0043426C" w:rsidRDefault="00091F6E" w:rsidP="002B3890">
                  <w:pPr>
                    <w:pStyle w:val="Heading4"/>
                  </w:pPr>
                  <w:r>
                    <w:t>Cargo</w:t>
                  </w:r>
                  <w:r w:rsidR="00925B2C">
                    <w:t>-Rust</w:t>
                  </w:r>
                  <w:r>
                    <w:t xml:space="preserve"> engineer/rust-lang</w:t>
                  </w:r>
                </w:p>
                <w:p w14:paraId="7E08633F" w14:textId="25C27816" w:rsidR="008F6337" w:rsidRPr="005152F2" w:rsidRDefault="00091F6E" w:rsidP="008F6337">
                  <w:pPr>
                    <w:pStyle w:val="Heading5"/>
                  </w:pPr>
                  <w:r>
                    <w:t>March 12, 2021 - Present</w:t>
                  </w:r>
                </w:p>
                <w:p w14:paraId="22D458CE" w14:textId="20171667" w:rsidR="008F6337" w:rsidRDefault="00091F6E" w:rsidP="008F6337">
                  <w:r>
                    <w:t>Creating, designing, and implementing new features for</w:t>
                  </w:r>
                </w:p>
                <w:p w14:paraId="3FDEBEFF" w14:textId="77777777" w:rsidR="00925B2C" w:rsidRDefault="00091F6E" w:rsidP="008F6337">
                  <w:r>
                    <w:t>Cargo</w:t>
                  </w:r>
                  <w:r w:rsidR="00925B2C">
                    <w:t>. Would also work directly on Rust Compiler.</w:t>
                  </w:r>
                </w:p>
                <w:p w14:paraId="4A47720D" w14:textId="45B1BBC2" w:rsidR="00091F6E" w:rsidRDefault="00925B2C" w:rsidP="008F6337">
                  <w:r>
                    <w:t xml:space="preserve">Remote without set hours. </w:t>
                  </w:r>
                </w:p>
                <w:p w14:paraId="475FA67C" w14:textId="05CAF6AB" w:rsidR="007B2F5C" w:rsidRPr="0043426C" w:rsidRDefault="00925B2C" w:rsidP="0043426C">
                  <w:pPr>
                    <w:pStyle w:val="Heading4"/>
                  </w:pPr>
                  <w:r>
                    <w:t>Pentester</w:t>
                  </w:r>
                </w:p>
                <w:p w14:paraId="3B82C01C" w14:textId="5524A8FD" w:rsidR="007B2F5C" w:rsidRPr="005152F2" w:rsidRDefault="00925B2C" w:rsidP="007B2F5C">
                  <w:pPr>
                    <w:pStyle w:val="Heading5"/>
                  </w:pPr>
                  <w:r>
                    <w:t>November 15, 2018 - Present</w:t>
                  </w:r>
                </w:p>
                <w:p w14:paraId="73EAA525" w14:textId="3BFC88BB" w:rsidR="00A330CD" w:rsidRDefault="00A330CD" w:rsidP="00A330CD">
                  <w:r>
                    <w:t xml:space="preserve">Worked with a small team of 4 others. Were tasked with “thinking like a hacker”. Was the exploit development specialist, who was tasked </w:t>
                  </w:r>
                  <w:proofErr w:type="gramStart"/>
                  <w:r>
                    <w:t>with</w:t>
                  </w:r>
                  <w:proofErr w:type="gramEnd"/>
                </w:p>
                <w:p w14:paraId="2210BC94" w14:textId="4D5AB97C" w:rsidR="00A330CD" w:rsidRDefault="00A330CD" w:rsidP="00A330CD">
                  <w:r>
                    <w:t>writing the scripts used to execute the “hacks”</w:t>
                  </w:r>
                </w:p>
              </w:tc>
            </w:tr>
            <w:tr w:rsidR="008F6337" w14:paraId="7F6214EB" w14:textId="77777777" w:rsidTr="00091F6E">
              <w:trPr>
                <w:trHeight w:val="3672"/>
              </w:trPr>
              <w:tc>
                <w:tcPr>
                  <w:tcW w:w="6690" w:type="dxa"/>
                  <w:tcMar>
                    <w:left w:w="115" w:type="dxa"/>
                    <w:bottom w:w="374" w:type="dxa"/>
                    <w:right w:w="115" w:type="dxa"/>
                  </w:tcMar>
                </w:tcPr>
                <w:p w14:paraId="0436BCC2" w14:textId="77777777" w:rsidR="008F6337" w:rsidRPr="005152F2" w:rsidRDefault="00000000" w:rsidP="008F6337">
                  <w:pPr>
                    <w:pStyle w:val="Heading2"/>
                  </w:pPr>
                  <w:sdt>
                    <w:sdtPr>
                      <w:alias w:val="Education:"/>
                      <w:tag w:val="Education:"/>
                      <w:id w:val="1349516922"/>
                      <w:placeholder>
                        <w:docPart w:val="D7EB5B3D3E425A4FBCEC95A59FB062D1"/>
                      </w:placeholder>
                      <w:temporary/>
                      <w:showingPlcHdr/>
                      <w15:appearance w15:val="hidden"/>
                    </w:sdtPr>
                    <w:sdtContent>
                      <w:r w:rsidR="003053D9" w:rsidRPr="005152F2">
                        <w:t>Education</w:t>
                      </w:r>
                    </w:sdtContent>
                  </w:sdt>
                </w:p>
                <w:p w14:paraId="42F405F7" w14:textId="608AC8E4" w:rsidR="007B2F5C" w:rsidRPr="0043426C" w:rsidRDefault="00091F6E" w:rsidP="002B3890">
                  <w:pPr>
                    <w:pStyle w:val="Heading4"/>
                  </w:pPr>
                  <w:r>
                    <w:t>B.S Mathematics</w:t>
                  </w:r>
                </w:p>
                <w:p w14:paraId="0E61EDBA" w14:textId="77777777" w:rsidR="008F6337" w:rsidRDefault="00091F6E" w:rsidP="00091F6E">
                  <w:pPr>
                    <w:pStyle w:val="Heading5"/>
                  </w:pPr>
                  <w:r>
                    <w:t>University of Pittsburgh</w:t>
                  </w:r>
                </w:p>
                <w:p w14:paraId="243A09EC" w14:textId="59080E8F" w:rsidR="00091F6E" w:rsidRDefault="00091F6E" w:rsidP="00091F6E">
                  <w:r>
                    <w:t>Calculus 1-3, Discrete Math (Through Math Dept), Cryptography (Through Math Dept)</w:t>
                  </w:r>
                </w:p>
                <w:p w14:paraId="22AB403C" w14:textId="366AEBCB" w:rsidR="00091F6E" w:rsidRDefault="00091F6E" w:rsidP="00091F6E">
                  <w:r>
                    <w:t>Linear Algebra</w:t>
                  </w:r>
                </w:p>
                <w:p w14:paraId="57EF9084" w14:textId="77777777" w:rsidR="00091F6E" w:rsidRDefault="00091F6E" w:rsidP="00091F6E"/>
                <w:p w14:paraId="489E2E8C" w14:textId="77777777" w:rsidR="00091F6E" w:rsidRDefault="00091F6E" w:rsidP="00091F6E">
                  <w:pPr>
                    <w:rPr>
                      <w:b/>
                      <w:bCs/>
                    </w:rPr>
                  </w:pPr>
                  <w:r>
                    <w:rPr>
                      <w:b/>
                      <w:bCs/>
                    </w:rPr>
                    <w:t>B.S COMPUTER SCIENCE</w:t>
                  </w:r>
                </w:p>
                <w:p w14:paraId="58204689" w14:textId="77777777" w:rsidR="00091F6E" w:rsidRDefault="00091F6E" w:rsidP="00091F6E">
                  <w:r>
                    <w:t>University of Pittsburgh</w:t>
                  </w:r>
                </w:p>
                <w:p w14:paraId="45F0887C" w14:textId="77777777" w:rsidR="00091F6E" w:rsidRDefault="00091F6E" w:rsidP="00091F6E">
                  <w:r>
                    <w:t>Compilers, Operating Systems, Assembly</w:t>
                  </w:r>
                </w:p>
                <w:p w14:paraId="5A286CE1" w14:textId="77777777" w:rsidR="00091F6E" w:rsidRDefault="00091F6E" w:rsidP="00091F6E">
                  <w:r>
                    <w:t>Computer Architectures, Networking and Networking Security</w:t>
                  </w:r>
                </w:p>
                <w:p w14:paraId="5C587772" w14:textId="77777777" w:rsidR="00091F6E" w:rsidRDefault="00091F6E" w:rsidP="00091F6E">
                  <w:r>
                    <w:t>Discrete Math (Through Comp Sci Dept)</w:t>
                  </w:r>
                </w:p>
                <w:p w14:paraId="6D5E7464" w14:textId="77777777" w:rsidR="00091F6E" w:rsidRDefault="00091F6E" w:rsidP="00091F6E">
                  <w:r>
                    <w:t>Applied Cryptography (Comp Sci Dept)</w:t>
                  </w:r>
                </w:p>
                <w:p w14:paraId="0CD0BD80" w14:textId="77777777" w:rsidR="00091F6E" w:rsidRDefault="00091F6E" w:rsidP="00091F6E">
                  <w:r>
                    <w:t>Database Management</w:t>
                  </w:r>
                </w:p>
                <w:p w14:paraId="6FF576D9" w14:textId="77777777" w:rsidR="00091F6E" w:rsidRDefault="00091F6E" w:rsidP="00091F6E">
                  <w:r>
                    <w:t>Software Engineering and Software QA</w:t>
                  </w:r>
                </w:p>
                <w:p w14:paraId="55C19AF2" w14:textId="49140F25" w:rsidR="00091F6E" w:rsidRPr="00091F6E" w:rsidRDefault="00091F6E" w:rsidP="00091F6E"/>
              </w:tc>
            </w:tr>
            <w:tr w:rsidR="008F6337" w14:paraId="5B0DD04E" w14:textId="77777777" w:rsidTr="00091F6E">
              <w:tc>
                <w:tcPr>
                  <w:tcW w:w="6690" w:type="dxa"/>
                </w:tcPr>
                <w:p w14:paraId="7E6DF2F0" w14:textId="26FB12DE" w:rsidR="008F6337" w:rsidRDefault="008F6337" w:rsidP="00091F6E">
                  <w:pPr>
                    <w:jc w:val="both"/>
                  </w:pPr>
                </w:p>
              </w:tc>
            </w:tr>
          </w:tbl>
          <w:p w14:paraId="3BFD2890" w14:textId="77777777" w:rsidR="008F6337" w:rsidRPr="005152F2" w:rsidRDefault="008F6337" w:rsidP="003856C9"/>
        </w:tc>
      </w:tr>
    </w:tbl>
    <w:p w14:paraId="5E8F65E9" w14:textId="7B84452E" w:rsidR="00A330CD" w:rsidRPr="00A330CD" w:rsidRDefault="00A330CD" w:rsidP="00A330CD">
      <w:pPr>
        <w:jc w:val="both"/>
      </w:pPr>
    </w:p>
    <w:sectPr w:rsidR="00A330CD" w:rsidRPr="00A330CD" w:rsidSect="00FE20E6">
      <w:headerReference w:type="default" r:id="rId6"/>
      <w:footerReference w:type="default" r:id="rId7"/>
      <w:headerReference w:type="first" r:id="rId8"/>
      <w:footerReference w:type="first" r:id="rId9"/>
      <w:pgSz w:w="12240" w:h="15840"/>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EBBD5" w14:textId="77777777" w:rsidR="00245655" w:rsidRDefault="00245655" w:rsidP="003856C9">
      <w:pPr>
        <w:spacing w:after="0" w:line="240" w:lineRule="auto"/>
      </w:pPr>
      <w:r>
        <w:separator/>
      </w:r>
    </w:p>
  </w:endnote>
  <w:endnote w:type="continuationSeparator" w:id="0">
    <w:p w14:paraId="56EFAFEE" w14:textId="77777777" w:rsidR="00245655" w:rsidRDefault="00245655"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589C4" w14:textId="77777777" w:rsidR="003856C9" w:rsidRDefault="007803B7" w:rsidP="007803B7">
    <w:pPr>
      <w:pStyle w:val="Footer"/>
    </w:pPr>
    <w:r w:rsidRPr="00DC79BB">
      <w:rPr>
        <w:noProof/>
      </w:rPr>
      <mc:AlternateContent>
        <mc:Choice Requires="wpg">
          <w:drawing>
            <wp:anchor distT="0" distB="0" distL="114300" distR="114300" simplePos="0" relativeHeight="251667456" behindDoc="0" locked="1" layoutInCell="1" allowOverlap="1" wp14:anchorId="25D62F36" wp14:editId="24DDED75">
              <wp:simplePos x="0" y="0"/>
              <wp:positionH relativeFrom="margin">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67"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68" name="Freeform 68"/>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reeform 69"/>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70"/>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eform 71"/>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73"/>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reeform 75"/>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76"/>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2D9309BD" id="Group 4" o:spid="_x0000_s1026" alt="Footer graphic design with grey rectangles in various angles" style="position:absolute;margin-left:0;margin-top:0;width:536.4pt;height:34.55pt;z-index:251667456;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">
              <o:lock v:ext="edit" aspectratio="t"/>
              <v:shape id="Freeform 68"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69"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70"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" path="m65,l75,92,,92,65,xe" fillcolor="#d8d8d8 [2732]" strokecolor="#d8d8d8 [2732]" strokeweight="0">
                <v:path arrowok="t" o:connecttype="custom" o:connectlocs="65,0;75,92;0,92;65,0" o:connectangles="0,0,0,0"/>
              </v:shape>
              <v:shape id="Freeform 71"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72"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" path="m1,l12,8,,8,1,xe" fillcolor="#d8d8d8 [2732]" strokecolor="#d8d8d8 [2732]" strokeweight="0">
                <v:path arrowok="t" o:connecttype="custom" o:connectlocs="1,0;12,8;0,8;1,0" o:connectangles="0,0,0,0"/>
              </v:shape>
              <v:shape id="Freeform 73"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74"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75"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76"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mc:Fallback>
      </mc:AlternateContent>
    </w:r>
    <w:sdt>
      <w:sdtPr>
        <w:id w:val="1281234005"/>
        <w:docPartObj>
          <w:docPartGallery w:val="Page Numbers (Bottom of Page)"/>
          <w:docPartUnique/>
        </w:docPartObj>
      </w:sdtPr>
      <w:sdtEndPr>
        <w:rPr>
          <w:noProof/>
        </w:rPr>
      </w:sdtEndPr>
      <w:sdtContent>
        <w:r w:rsidR="001765FE">
          <w:fldChar w:fldCharType="begin"/>
        </w:r>
        <w:r w:rsidR="001765FE">
          <w:instrText xml:space="preserve"> PAGE   \* MERGEFORMAT </w:instrText>
        </w:r>
        <w:r w:rsidR="001765FE">
          <w:fldChar w:fldCharType="separate"/>
        </w:r>
        <w:r w:rsidR="002B7747">
          <w:rPr>
            <w:noProof/>
          </w:rPr>
          <w:t>2</w:t>
        </w:r>
        <w:r w:rsidR="001765FE">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1EF0BF" w14:textId="77777777" w:rsidR="001765FE" w:rsidRDefault="00DC79BB">
    <w:pPr>
      <w:pStyle w:val="Footer"/>
    </w:pPr>
    <w:r w:rsidRPr="00DC79BB">
      <w:rPr>
        <w:noProof/>
      </w:rPr>
      <mc:AlternateContent>
        <mc:Choice Requires="wpg">
          <w:drawing>
            <wp:anchor distT="0" distB="0" distL="114300" distR="114300" simplePos="0" relativeHeight="251660288" behindDoc="0" locked="1" layoutInCell="1" allowOverlap="1" wp14:anchorId="35E98BA3" wp14:editId="5B9EBEEF">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34"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reeform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4BFA0AD7" id="Group 4" o:spid="_x0000_s1026" alt="Footer graphic design with grey rectangles in various angles" style="position:absolute;margin-left:0;margin-top:0;width:536.4pt;height:34.55pt;z-index:25166028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">
              <o:lock v:ext="edit" aspectratio="t"/>
              <v:shape id="Freeform 35"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" path="m65,l75,92,,92,65,xe" fillcolor="#d8d8d8 [2732]" strokecolor="#d8d8d8 [2732]" strokeweight="0">
                <v:path arrowok="t" o:connecttype="custom" o:connectlocs="65,0;75,92;0,92;65,0" o:connectangles="0,0,0,0"/>
              </v:shape>
              <v:shape id="Freeform 38"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" path="m1,l12,8,,8,1,xe" fillcolor="#d8d8d8 [2732]" strokecolor="#d8d8d8 [2732]" strokeweight="0">
                <v:path arrowok="t" o:connecttype="custom" o:connectlocs="1,0;12,8;0,8;1,0" o:connectangles="0,0,0,0"/>
              </v:shape>
              <v:shape id="Freeform 40"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AF750A" w14:textId="77777777" w:rsidR="00245655" w:rsidRDefault="00245655" w:rsidP="003856C9">
      <w:pPr>
        <w:spacing w:after="0" w:line="240" w:lineRule="auto"/>
      </w:pPr>
      <w:r>
        <w:separator/>
      </w:r>
    </w:p>
  </w:footnote>
  <w:footnote w:type="continuationSeparator" w:id="0">
    <w:p w14:paraId="09C8D8F5" w14:textId="77777777" w:rsidR="00245655" w:rsidRDefault="00245655" w:rsidP="00385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C4BA0" w14:textId="77777777" w:rsidR="003856C9" w:rsidRDefault="007803B7">
    <w:pPr>
      <w:pStyle w:val="Header"/>
    </w:pPr>
    <w:r w:rsidRPr="00DC79BB">
      <w:rPr>
        <w:noProof/>
      </w:rPr>
      <mc:AlternateContent>
        <mc:Choice Requires="wpg">
          <w:drawing>
            <wp:anchor distT="0" distB="0" distL="114300" distR="114300" simplePos="0" relativeHeight="251665408" behindDoc="0" locked="1" layoutInCell="1" allowOverlap="1" wp14:anchorId="2E0D0472" wp14:editId="44705E15">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56"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7" name="Freeform 57"/>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62"/>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63"/>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64"/>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reeform 65"/>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0DD0ADDB" id="Group 17" o:spid="_x0000_s1026" alt="Header graphic design with grey rectangles in various angles" style="position:absolute;margin-left:0;margin-top:0;width:536.4pt;height:34.55pt;z-index:251665408;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">
              <o:lock v:ext="edit" aspectratio="t"/>
              <v:shape id="Freeform 57"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58"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59"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" path="m8,69r,l8,69r,xm,l80,r1,13l11,68,8,65,,xe" fillcolor="#d8d8d8 [2732]" strokecolor="#d8d8d8 [2732]" strokeweight="0">
                <v:path arrowok="t" o:connecttype="custom" o:connectlocs="8,69;8,69;8,69;8,69;0,0;80,0;81,13;11,68;8,65;0,0" o:connectangles="0,0,0,0,0,0,0,0,0,0"/>
                <o:lock v:ext="edit" verticies="t"/>
              </v:shape>
              <v:shape id="Freeform 60"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61"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62"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63"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64"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" path="m,l79,r8,65l87,68r,l,xe" fillcolor="#d8d8d8 [2732]" strokecolor="#d8d8d8 [2732]" strokeweight="0">
                <v:path arrowok="t" o:connecttype="custom" o:connectlocs="0,0;79,0;87,65;87,68;87,68;0,0" o:connectangles="0,0,0,0,0,0"/>
              </v:shape>
              <v:shape id="Freeform 65"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66"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44DB4" w14:textId="77777777" w:rsidR="00DC79BB" w:rsidRDefault="00DC79BB">
    <w:pPr>
      <w:pStyle w:val="Header"/>
    </w:pPr>
    <w:r w:rsidRPr="00DC79BB">
      <w:rPr>
        <w:noProof/>
      </w:rPr>
      <mc:AlternateContent>
        <mc:Choice Requires="wpg">
          <w:drawing>
            <wp:anchor distT="0" distB="0" distL="114300" distR="114300" simplePos="0" relativeHeight="251663360" behindDoc="0" locked="1" layoutInCell="1" allowOverlap="1" wp14:anchorId="70EB55E0" wp14:editId="0F4A714F">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5"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ree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6D19E39C" id="Group 17" o:spid="_x0000_s1026" alt="Header graphic design with grey rectangles in various angles" style="position:absolute;margin-left:0;margin-top:0;width:536.4pt;height:34.55pt;z-index:251663360;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">
              <o:lock v:ext="edit" aspectratio="t"/>
              <v:shape id="Freeform 46"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&#13;&#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" path="m,l79,r8,65l87,68r,l,xe" fillcolor="#d8d8d8 [2732]" strokecolor="#d8d8d8 [2732]" strokeweight="0">
                <v:path arrowok="t" o:connecttype="custom" o:connectlocs="0,0;79,0;87,65;87,68;87,68;0,0" o:connectangles="0,0,0,0,0,0"/>
              </v:shape>
              <v:shape id="Freeform 54"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F6E"/>
    <w:rsid w:val="00052BE1"/>
    <w:rsid w:val="0007412A"/>
    <w:rsid w:val="00091F6E"/>
    <w:rsid w:val="0010199E"/>
    <w:rsid w:val="001765FE"/>
    <w:rsid w:val="0019561F"/>
    <w:rsid w:val="001B32D2"/>
    <w:rsid w:val="00214DD3"/>
    <w:rsid w:val="00245655"/>
    <w:rsid w:val="00293B83"/>
    <w:rsid w:val="002A3621"/>
    <w:rsid w:val="002B3890"/>
    <w:rsid w:val="002B7747"/>
    <w:rsid w:val="002C77B9"/>
    <w:rsid w:val="002F485A"/>
    <w:rsid w:val="003053D9"/>
    <w:rsid w:val="00335185"/>
    <w:rsid w:val="003856C9"/>
    <w:rsid w:val="00396369"/>
    <w:rsid w:val="003F4D31"/>
    <w:rsid w:val="0043426C"/>
    <w:rsid w:val="00441EB9"/>
    <w:rsid w:val="00457A40"/>
    <w:rsid w:val="00463463"/>
    <w:rsid w:val="00473EF8"/>
    <w:rsid w:val="004760E5"/>
    <w:rsid w:val="004D22BB"/>
    <w:rsid w:val="005152F2"/>
    <w:rsid w:val="00534E4E"/>
    <w:rsid w:val="00551D35"/>
    <w:rsid w:val="00557019"/>
    <w:rsid w:val="005674AC"/>
    <w:rsid w:val="005A1E51"/>
    <w:rsid w:val="005A7E57"/>
    <w:rsid w:val="00616FF4"/>
    <w:rsid w:val="006A3CE7"/>
    <w:rsid w:val="00743379"/>
    <w:rsid w:val="007803B7"/>
    <w:rsid w:val="007B2F5C"/>
    <w:rsid w:val="007C5F05"/>
    <w:rsid w:val="007F5CBE"/>
    <w:rsid w:val="00832043"/>
    <w:rsid w:val="00832F81"/>
    <w:rsid w:val="008C7CA2"/>
    <w:rsid w:val="008F6337"/>
    <w:rsid w:val="00925B2C"/>
    <w:rsid w:val="00A330CD"/>
    <w:rsid w:val="00A42F91"/>
    <w:rsid w:val="00AF1258"/>
    <w:rsid w:val="00B01E52"/>
    <w:rsid w:val="00B550FC"/>
    <w:rsid w:val="00B85871"/>
    <w:rsid w:val="00B93310"/>
    <w:rsid w:val="00BC1F18"/>
    <w:rsid w:val="00BD2E58"/>
    <w:rsid w:val="00BF6BAB"/>
    <w:rsid w:val="00C007A5"/>
    <w:rsid w:val="00C4403A"/>
    <w:rsid w:val="00CE6306"/>
    <w:rsid w:val="00D11C4D"/>
    <w:rsid w:val="00D5067A"/>
    <w:rsid w:val="00DC79BB"/>
    <w:rsid w:val="00E34D58"/>
    <w:rsid w:val="00E941EF"/>
    <w:rsid w:val="00EB1C1B"/>
    <w:rsid w:val="00F56435"/>
    <w:rsid w:val="00FA07AA"/>
    <w:rsid w:val="00FB0A17"/>
    <w:rsid w:val="00FB6A8F"/>
    <w:rsid w:val="00FE20E6"/>
    <w:rsid w:val="00FE7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071841"/>
  <w15:chartTrackingRefBased/>
  <w15:docId w15:val="{1D1593D2-5ABF-6B45-B17F-49002B369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6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890"/>
  </w:style>
  <w:style w:type="paragraph" w:styleId="Heading1">
    <w:name w:val="heading 1"/>
    <w:basedOn w:val="Normal"/>
    <w:link w:val="Heading1Char"/>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A1E51"/>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43426C"/>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B3890"/>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0"/>
    <w:qFormat/>
    <w:rsid w:val="005A7E57"/>
    <w:pPr>
      <w:spacing w:after="0" w:line="240" w:lineRule="auto"/>
    </w:pPr>
  </w:style>
  <w:style w:type="paragraph" w:customStyle="1" w:styleId="GraphicElement">
    <w:name w:val="Graphic Element"/>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glossaryDocument" Target="glossary/document.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kwunch/Library/Containers/com.microsoft.Word/Data/Library/Application%20Support/Microsoft/Office/16.0/DTS/en-US%7b59D7790A-1D51-8B48-81A0-7B3010C1DCB7%7d/%7b5C2ACCE7-499C-304F-A624-CAD8487CC8A1%7dtf1639274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581ABB8C05F24CA9F6843C78DF5874"/>
        <w:category>
          <w:name w:val="General"/>
          <w:gallery w:val="placeholder"/>
        </w:category>
        <w:types>
          <w:type w:val="bbPlcHdr"/>
        </w:types>
        <w:behaviors>
          <w:behavior w:val="content"/>
        </w:behaviors>
        <w:guid w:val="{8017FBF0-9260-DD46-881D-70B11206ED2D}"/>
      </w:docPartPr>
      <w:docPartBody>
        <w:p w:rsidR="00000000" w:rsidRDefault="00000000">
          <w:pPr>
            <w:pStyle w:val="78581ABB8C05F24CA9F6843C78DF5874"/>
          </w:pPr>
          <w:r w:rsidRPr="005152F2">
            <w:t xml:space="preserve">Your </w:t>
          </w:r>
          <w:r w:rsidRPr="005152F2">
            <w:t>Name</w:t>
          </w:r>
        </w:p>
      </w:docPartBody>
    </w:docPart>
    <w:docPart>
      <w:docPartPr>
        <w:name w:val="A4497C495E2FCA40B2BFDEFE077D074A"/>
        <w:category>
          <w:name w:val="General"/>
          <w:gallery w:val="placeholder"/>
        </w:category>
        <w:types>
          <w:type w:val="bbPlcHdr"/>
        </w:types>
        <w:behaviors>
          <w:behavior w:val="content"/>
        </w:behaviors>
        <w:guid w:val="{2A5F207F-6A7A-5E44-823D-35A7ADB14128}"/>
      </w:docPartPr>
      <w:docPartBody>
        <w:p w:rsidR="00000000" w:rsidRDefault="00000000">
          <w:pPr>
            <w:pStyle w:val="A4497C495E2FCA40B2BFDEFE077D074A"/>
          </w:pPr>
          <w:r>
            <w:t>Skills</w:t>
          </w:r>
        </w:p>
      </w:docPartBody>
    </w:docPart>
    <w:docPart>
      <w:docPartPr>
        <w:name w:val="FA6CAB3784A4074CB671E8D0578CFE65"/>
        <w:category>
          <w:name w:val="General"/>
          <w:gallery w:val="placeholder"/>
        </w:category>
        <w:types>
          <w:type w:val="bbPlcHdr"/>
        </w:types>
        <w:behaviors>
          <w:behavior w:val="content"/>
        </w:behaviors>
        <w:guid w:val="{C178782E-3118-1E42-97D5-EE95D1BECBD2}"/>
      </w:docPartPr>
      <w:docPartBody>
        <w:p w:rsidR="00000000" w:rsidRDefault="00000000">
          <w:pPr>
            <w:pStyle w:val="FA6CAB3784A4074CB671E8D0578CFE65"/>
          </w:pPr>
          <w:r w:rsidRPr="005152F2">
            <w:t>Experience</w:t>
          </w:r>
        </w:p>
      </w:docPartBody>
    </w:docPart>
    <w:docPart>
      <w:docPartPr>
        <w:name w:val="D7EB5B3D3E425A4FBCEC95A59FB062D1"/>
        <w:category>
          <w:name w:val="General"/>
          <w:gallery w:val="placeholder"/>
        </w:category>
        <w:types>
          <w:type w:val="bbPlcHdr"/>
        </w:types>
        <w:behaviors>
          <w:behavior w:val="content"/>
        </w:behaviors>
        <w:guid w:val="{234DB3D3-6E9D-A545-B093-9E9E2CBFD2BC}"/>
      </w:docPartPr>
      <w:docPartBody>
        <w:p w:rsidR="00000000" w:rsidRDefault="00000000">
          <w:pPr>
            <w:pStyle w:val="D7EB5B3D3E425A4FBCEC95A59FB062D1"/>
          </w:pPr>
          <w:r w:rsidRPr="005152F2">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ill Sans MT">
    <w:panose1 w:val="020B05020201040202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790"/>
    <w:rsid w:val="003C7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8581ABB8C05F24CA9F6843C78DF5874">
    <w:name w:val="78581ABB8C05F24CA9F6843C78DF5874"/>
  </w:style>
  <w:style w:type="paragraph" w:customStyle="1" w:styleId="A7F765CFD615B04C983042C310C96BF9">
    <w:name w:val="A7F765CFD615B04C983042C310C96BF9"/>
  </w:style>
  <w:style w:type="paragraph" w:customStyle="1" w:styleId="E71B9586A160844BBB08A9B7CE641789">
    <w:name w:val="E71B9586A160844BBB08A9B7CE641789"/>
  </w:style>
  <w:style w:type="paragraph" w:customStyle="1" w:styleId="2D60B9AC3E47964890880183F7E2C069">
    <w:name w:val="2D60B9AC3E47964890880183F7E2C069"/>
  </w:style>
  <w:style w:type="paragraph" w:customStyle="1" w:styleId="E865741B5E9A4F4B9DBF7F2800D94EB5">
    <w:name w:val="E865741B5E9A4F4B9DBF7F2800D94EB5"/>
  </w:style>
  <w:style w:type="paragraph" w:customStyle="1" w:styleId="31183E40724C0A4295344619CCB7A95B">
    <w:name w:val="31183E40724C0A4295344619CCB7A95B"/>
  </w:style>
  <w:style w:type="paragraph" w:customStyle="1" w:styleId="B014F4DF9C70DC4785118A9CD476BCD2">
    <w:name w:val="B014F4DF9C70DC4785118A9CD476BCD2"/>
  </w:style>
  <w:style w:type="paragraph" w:customStyle="1" w:styleId="A4497C495E2FCA40B2BFDEFE077D074A">
    <w:name w:val="A4497C495E2FCA40B2BFDEFE077D074A"/>
  </w:style>
  <w:style w:type="paragraph" w:customStyle="1" w:styleId="5EF88F5301027F4E80CD188B32FB3FD5">
    <w:name w:val="5EF88F5301027F4E80CD188B32FB3FD5"/>
  </w:style>
  <w:style w:type="paragraph" w:customStyle="1" w:styleId="FA6CAB3784A4074CB671E8D0578CFE65">
    <w:name w:val="FA6CAB3784A4074CB671E8D0578CFE65"/>
  </w:style>
  <w:style w:type="paragraph" w:customStyle="1" w:styleId="6F505B255699094E9B909A5F2EB13E7C">
    <w:name w:val="6F505B255699094E9B909A5F2EB13E7C"/>
  </w:style>
  <w:style w:type="paragraph" w:customStyle="1" w:styleId="57F902B000F2AC4B950A4E850BC15591">
    <w:name w:val="57F902B000F2AC4B950A4E850BC15591"/>
  </w:style>
  <w:style w:type="paragraph" w:customStyle="1" w:styleId="A366D79EA4ABD4448767A3161CD092CB">
    <w:name w:val="A366D79EA4ABD4448767A3161CD092CB"/>
  </w:style>
  <w:style w:type="paragraph" w:customStyle="1" w:styleId="56EBE53F3009684084783A022AF1FADB">
    <w:name w:val="56EBE53F3009684084783A022AF1FADB"/>
  </w:style>
  <w:style w:type="paragraph" w:customStyle="1" w:styleId="815CF937E6534A4BABA983B4410ADDFB">
    <w:name w:val="815CF937E6534A4BABA983B4410ADDFB"/>
  </w:style>
  <w:style w:type="paragraph" w:customStyle="1" w:styleId="858D2BEBF487FB4DA18C60F71024C4CF">
    <w:name w:val="858D2BEBF487FB4DA18C60F71024C4CF"/>
  </w:style>
  <w:style w:type="paragraph" w:customStyle="1" w:styleId="D7EB5B3D3E425A4FBCEC95A59FB062D1">
    <w:name w:val="D7EB5B3D3E425A4FBCEC95A59FB062D1"/>
  </w:style>
  <w:style w:type="paragraph" w:customStyle="1" w:styleId="0AB027A1285E8B4EACEC4D9CD85064A4">
    <w:name w:val="0AB027A1285E8B4EACEC4D9CD85064A4"/>
  </w:style>
  <w:style w:type="paragraph" w:customStyle="1" w:styleId="D79D5C5AD00AE642896FEF2F833B5384">
    <w:name w:val="D79D5C5AD00AE642896FEF2F833B5384"/>
  </w:style>
  <w:style w:type="paragraph" w:customStyle="1" w:styleId="302311EBF78C9149A679DE71CF16275E">
    <w:name w:val="302311EBF78C9149A679DE71CF16275E"/>
  </w:style>
  <w:style w:type="paragraph" w:customStyle="1" w:styleId="7F245C7342785D4A8DEF892CF5942147">
    <w:name w:val="7F245C7342785D4A8DEF892CF5942147"/>
  </w:style>
  <w:style w:type="paragraph" w:customStyle="1" w:styleId="EC1C6E17607ABB4E86508E709C30C0BE">
    <w:name w:val="EC1C6E17607ABB4E86508E709C30C0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9ef9f489-e0a0-4eeb-87cc-3a526112fd0d}" enabled="0" method="" siteId="{9ef9f489-e0a0-4eeb-87cc-3a526112fd0d}" removed="1"/>
</clbl:labelList>
</file>

<file path=docProps/app.xml><?xml version="1.0" encoding="utf-8"?>
<Properties xmlns="http://schemas.openxmlformats.org/officeDocument/2006/extended-properties" xmlns:vt="http://schemas.openxmlformats.org/officeDocument/2006/docPropsVTypes">
  <Template>Creative resume, designed by MOO.dotx</Template>
  <TotalTime>54</TotalTime>
  <Pages>5</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benton</dc:creator>
  <cp:keywords/>
  <dc:description/>
  <cp:lastModifiedBy>Benton, Christian</cp:lastModifiedBy>
  <cp:revision>2</cp:revision>
  <dcterms:created xsi:type="dcterms:W3CDTF">2023-09-16T01:00:00Z</dcterms:created>
  <dcterms:modified xsi:type="dcterms:W3CDTF">2023-09-16T02:36:00Z</dcterms:modified>
</cp:coreProperties>
</file>